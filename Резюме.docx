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DF5619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11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10"/>
                <w:szCs w:val="10"/>
              </w:rPr>
            </w:pPr>
          </w:p>
        </w:tc>
      </w:tr>
      <w:tr w:rsidR="00DF5619">
        <w:trPr>
          <w:trHeight w:hRule="exact" w:val="86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9"/>
                <w:szCs w:val="9"/>
              </w:rPr>
            </w:pPr>
          </w:p>
        </w:tc>
      </w:tr>
      <w:tr w:rsidR="00DF5619">
        <w:trPr>
          <w:trHeight w:hRule="exact" w:val="20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F5619" w:rsidRDefault="00DF5619">
            <w:pPr>
              <w:pStyle w:val="ad"/>
              <w:rPr>
                <w:sz w:val="2"/>
                <w:szCs w:val="2"/>
              </w:rPr>
            </w:pPr>
          </w:p>
        </w:tc>
      </w:tr>
      <w:tr w:rsidR="00DF5619">
        <w:trPr>
          <w:trHeight w:hRule="exact" w:val="50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4"/>
                <w:szCs w:val="4"/>
              </w:rPr>
            </w:pPr>
          </w:p>
        </w:tc>
      </w:tr>
      <w:tr w:rsidR="00DF5619">
        <w:trPr>
          <w:trHeight w:hRule="exact" w:val="29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3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29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  <w:tr w:rsidR="00DF5619">
        <w:trPr>
          <w:trHeight w:hRule="exact" w:val="45"/>
        </w:trPr>
        <w:tc>
          <w:tcPr>
            <w:tcW w:w="3221" w:type="pct"/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F5619" w:rsidRDefault="00DF5619">
            <w:pPr>
              <w:pStyle w:val="ad"/>
              <w:rPr>
                <w:sz w:val="8"/>
                <w:szCs w:val="8"/>
              </w:rPr>
            </w:pPr>
          </w:p>
        </w:tc>
      </w:tr>
    </w:tbl>
    <w:p w:rsidR="00DF5619" w:rsidRDefault="00DF5619"/>
    <w:sdt>
      <w:sdtPr>
        <w:alias w:val="Название резюме"/>
        <w:tag w:val="Название резюме"/>
        <w:id w:val="-1951695201"/>
        <w:placeholder>
          <w:docPart w:val="A714C5FD468E4FFAAC65C02A037921FF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DF5619" w:rsidRDefault="00DF5619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315"/>
            <w:gridCol w:w="3708"/>
          </w:tblGrid>
          <w:tr w:rsidR="00DF5619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40"/>
                    <w:szCs w:val="40"/>
                  </w:rPr>
                  <w:id w:val="3054493"/>
                  <w:placeholder>
                    <w:docPart w:val="4D88C4BA129C41CBAD58E5E9FEBF3AB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5619" w:rsidRDefault="006A4F4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proofErr w:type="spellStart"/>
                    <w:r w:rsidRPr="006A4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0"/>
                        <w:szCs w:val="40"/>
                      </w:rPr>
                      <w:t>Липова</w:t>
                    </w:r>
                    <w:proofErr w:type="spellEnd"/>
                    <w:r w:rsidRPr="006A4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0"/>
                        <w:szCs w:val="40"/>
                      </w:rPr>
                      <w:t xml:space="preserve"> Анна Витальевна</w:t>
                    </w:r>
                  </w:p>
                </w:sdtContent>
              </w:sdt>
              <w:p w:rsidR="006A4F42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17 лет</w:t>
                </w:r>
              </w:p>
              <w:p w:rsidR="00DF5619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8-ХХХ-ХХХ-ХХ-ХХ</w:t>
                </w:r>
              </w:p>
              <w:p w:rsidR="00DF5619" w:rsidRPr="006A4F42" w:rsidRDefault="006A4F42">
                <w:pPr>
                  <w:spacing w:after="0" w:line="240" w:lineRule="auto"/>
                  <w:rPr>
                    <w:color w:val="424456" w:themeColor="text2"/>
                    <w:sz w:val="28"/>
                    <w:szCs w:val="28"/>
                  </w:rPr>
                </w:pPr>
                <w:proofErr w:type="spellStart"/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annabenson</w:t>
                </w:r>
                <w:proofErr w:type="spellEnd"/>
                <w:r w:rsidRPr="006A4F42">
                  <w:rPr>
                    <w:color w:val="424456" w:themeColor="text2"/>
                    <w:sz w:val="28"/>
                    <w:szCs w:val="28"/>
                  </w:rPr>
                  <w:t>463@</w:t>
                </w:r>
                <w:proofErr w:type="spellStart"/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gmail</w:t>
                </w:r>
                <w:proofErr w:type="spellEnd"/>
                <w:r w:rsidRPr="006A4F42">
                  <w:rPr>
                    <w:color w:val="424456" w:themeColor="text2"/>
                    <w:sz w:val="28"/>
                    <w:szCs w:val="28"/>
                  </w:rPr>
                  <w:t>.</w:t>
                </w:r>
                <w:r w:rsidRPr="006A4F42">
                  <w:rPr>
                    <w:color w:val="424456" w:themeColor="text2"/>
                    <w:sz w:val="28"/>
                    <w:szCs w:val="28"/>
                    <w:lang w:val="en-US"/>
                  </w:rPr>
                  <w:t>com</w:t>
                </w:r>
              </w:p>
              <w:p w:rsidR="00DF5619" w:rsidRPr="006A4F42" w:rsidRDefault="006A4F42" w:rsidP="006A4F42">
                <w:pPr>
                  <w:spacing w:after="0" w:line="240" w:lineRule="auto"/>
                </w:pPr>
                <w:r w:rsidRPr="006A4F42">
                  <w:rPr>
                    <w:color w:val="424456" w:themeColor="text2"/>
                    <w:sz w:val="28"/>
                    <w:szCs w:val="28"/>
                  </w:rPr>
                  <w:t>Москва, Россия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F5619" w:rsidRDefault="006A4F4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 w:rsidRPr="006A4F42"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  <w:drawing>
                    <wp:inline distT="0" distB="0" distL="0" distR="0">
                      <wp:extent cx="2085974" cy="2781300"/>
                      <wp:effectExtent l="0" t="0" r="0" b="0"/>
                      <wp:docPr id="1" name="Рисунок 1" descr="https://pp.userapi.com/c637817/v637817925/4837c/p-3NEDVER0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pp.userapi.com/c637817/v637817925/4837c/p-3NEDVER0A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7140" cy="2782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F5619" w:rsidRDefault="00660638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06"/>
        <w:gridCol w:w="6117"/>
      </w:tblGrid>
      <w:tr w:rsidR="00DF5619" w:rsidRPr="006F34DA" w:rsidTr="003950D0">
        <w:trPr>
          <w:jc w:val="center"/>
        </w:trPr>
        <w:tc>
          <w:tcPr>
            <w:tcW w:w="3906" w:type="dxa"/>
            <w:shd w:val="clear" w:color="auto" w:fill="auto"/>
          </w:tcPr>
          <w:p w:rsidR="00DF5619" w:rsidRPr="006F34DA" w:rsidRDefault="00660638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Цели</w:t>
            </w:r>
          </w:p>
        </w:tc>
        <w:tc>
          <w:tcPr>
            <w:tcW w:w="6117" w:type="dxa"/>
            <w:shd w:val="clear" w:color="auto" w:fill="auto"/>
          </w:tcPr>
          <w:p w:rsid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Получить специальность;</w:t>
            </w:r>
          </w:p>
          <w:p w:rsid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Найти сфер</w:t>
            </w:r>
            <w:r w:rsidR="006F34DA">
              <w:rPr>
                <w:color w:val="424456" w:themeColor="text2"/>
                <w:sz w:val="24"/>
                <w:szCs w:val="24"/>
              </w:rPr>
              <w:t xml:space="preserve">у деятельности, в которой будет </w:t>
            </w:r>
            <w:r w:rsidRPr="006F34DA">
              <w:rPr>
                <w:color w:val="424456" w:themeColor="text2"/>
                <w:sz w:val="24"/>
                <w:szCs w:val="24"/>
              </w:rPr>
              <w:t>интересно работать;</w:t>
            </w:r>
          </w:p>
          <w:p w:rsidR="006A4F42" w:rsidRPr="006F34DA" w:rsidRDefault="006A4F42" w:rsidP="006F34DA">
            <w:pPr>
              <w:pStyle w:val="afb"/>
              <w:numPr>
                <w:ilvl w:val="0"/>
                <w:numId w:val="21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Проявить себя в рамках творческой деятельности и реализоваться так, как захочется;</w:t>
            </w:r>
          </w:p>
          <w:p w:rsidR="00DF5619" w:rsidRPr="006F34DA" w:rsidRDefault="00DF5619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  <w:sz w:val="24"/>
                <w:szCs w:val="24"/>
              </w:rPr>
            </w:pPr>
          </w:p>
        </w:tc>
      </w:tr>
      <w:tr w:rsidR="00DF5619" w:rsidTr="003950D0">
        <w:trPr>
          <w:jc w:val="center"/>
        </w:trPr>
        <w:tc>
          <w:tcPr>
            <w:tcW w:w="3906" w:type="dxa"/>
            <w:shd w:val="clear" w:color="auto" w:fill="auto"/>
          </w:tcPr>
          <w:p w:rsidR="00DF5619" w:rsidRPr="006F34DA" w:rsidRDefault="00660638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Умения и навыки</w:t>
            </w:r>
          </w:p>
        </w:tc>
        <w:tc>
          <w:tcPr>
            <w:tcW w:w="6117" w:type="dxa"/>
            <w:shd w:val="clear" w:color="auto" w:fill="auto"/>
          </w:tcPr>
          <w:p w:rsidR="00DF5619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Устойчивость к разным условиям работы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Умение 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собраться в нужный момент;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Навык игры на четырех музыкальных инструментах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Терпеливость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Креативность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, начальные навыки графического дизайна;</w:t>
            </w: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 </w:t>
            </w:r>
          </w:p>
          <w:p w:rsidR="006A4F42" w:rsidRPr="006F34DA" w:rsidRDefault="006A4F42" w:rsidP="006A4F42">
            <w:pPr>
              <w:pStyle w:val="a1"/>
              <w:rPr>
                <w:b/>
                <w:bCs/>
                <w:color w:val="213F43" w:themeColor="accent2" w:themeShade="80"/>
              </w:rPr>
            </w:pPr>
            <w:r w:rsidRP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Любовь к творчеству</w:t>
            </w:r>
            <w:r w:rsidR="006F34DA"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</w:p>
          <w:p w:rsidR="006F34DA" w:rsidRDefault="006F34DA" w:rsidP="006A4F42">
            <w:pPr>
              <w:pStyle w:val="a1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  <w:sz w:val="24"/>
                <w:szCs w:val="24"/>
              </w:rPr>
              <w:t xml:space="preserve">Сертификат </w:t>
            </w:r>
            <w:r>
              <w:rPr>
                <w:b/>
                <w:bCs/>
                <w:color w:val="213F43" w:themeColor="accent2" w:themeShade="80"/>
                <w:sz w:val="24"/>
                <w:szCs w:val="24"/>
                <w:lang w:val="en-US"/>
              </w:rPr>
              <w:t>FCE</w:t>
            </w:r>
            <w:r>
              <w:rPr>
                <w:b/>
                <w:bCs/>
                <w:color w:val="213F43" w:themeColor="accent2" w:themeShade="80"/>
                <w:sz w:val="24"/>
                <w:szCs w:val="24"/>
              </w:rPr>
              <w:t>;</w:t>
            </w:r>
          </w:p>
        </w:tc>
      </w:tr>
      <w:tr w:rsidR="00DF5619" w:rsidTr="003950D0">
        <w:trPr>
          <w:jc w:val="center"/>
        </w:trPr>
        <w:tc>
          <w:tcPr>
            <w:tcW w:w="3906" w:type="dxa"/>
            <w:tcBorders>
              <w:top w:val="nil"/>
            </w:tcBorders>
            <w:shd w:val="clear" w:color="auto" w:fill="auto"/>
          </w:tcPr>
          <w:p w:rsidR="00DF5619" w:rsidRDefault="00DF5619">
            <w:pPr>
              <w:pStyle w:val="af3"/>
              <w:framePr w:hSpace="0" w:wrap="auto" w:hAnchor="text" w:xAlign="left" w:yAlign="inline"/>
            </w:pPr>
          </w:p>
        </w:tc>
        <w:tc>
          <w:tcPr>
            <w:tcW w:w="6117" w:type="dxa"/>
            <w:tcBorders>
              <w:top w:val="nil"/>
            </w:tcBorders>
            <w:shd w:val="clear" w:color="auto" w:fill="auto"/>
          </w:tcPr>
          <w:p w:rsidR="00DF5619" w:rsidRDefault="00DF5619">
            <w:pPr>
              <w:spacing w:after="0" w:line="240" w:lineRule="auto"/>
              <w:rPr>
                <w:color w:val="424456" w:themeColor="text2"/>
              </w:rPr>
            </w:pPr>
          </w:p>
        </w:tc>
      </w:tr>
    </w:tbl>
    <w:p w:rsidR="003950D0" w:rsidRDefault="003950D0">
      <w:pPr>
        <w:pStyle w:val="af3"/>
        <w:framePr w:hSpace="0" w:wrap="auto" w:hAnchor="text" w:xAlign="left" w:yAlign="inline"/>
        <w:rPr>
          <w:sz w:val="36"/>
          <w:szCs w:val="36"/>
        </w:rPr>
        <w:sectPr w:rsidR="003950D0"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06"/>
        <w:gridCol w:w="6117"/>
      </w:tblGrid>
      <w:tr w:rsidR="00DF5619" w:rsidTr="003950D0">
        <w:trPr>
          <w:jc w:val="center"/>
        </w:trPr>
        <w:tc>
          <w:tcPr>
            <w:tcW w:w="3906" w:type="dxa"/>
            <w:shd w:val="clear" w:color="auto" w:fill="auto"/>
          </w:tcPr>
          <w:p w:rsidR="00DF5619" w:rsidRPr="006F34DA" w:rsidRDefault="00660638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lastRenderedPageBreak/>
              <w:t>Образование</w:t>
            </w:r>
          </w:p>
        </w:tc>
        <w:tc>
          <w:tcPr>
            <w:tcW w:w="6117" w:type="dxa"/>
            <w:shd w:val="clear" w:color="auto" w:fill="auto"/>
          </w:tcPr>
          <w:p w:rsidR="00DF5619" w:rsidRPr="006F34DA" w:rsidRDefault="006A4F42">
            <w:pPr>
              <w:pStyle w:val="af4"/>
              <w:framePr w:hSpace="0" w:wrap="auto" w:hAnchor="text" w:xAlign="left" w:yAlign="inline"/>
              <w:rPr>
                <w:sz w:val="24"/>
                <w:szCs w:val="24"/>
              </w:rPr>
            </w:pPr>
            <w:r w:rsidRPr="006F34DA">
              <w:rPr>
                <w:sz w:val="24"/>
                <w:szCs w:val="24"/>
              </w:rPr>
              <w:t>АНО СОШ «Школа на Воскресенской»</w:t>
            </w:r>
          </w:p>
          <w:p w:rsidR="00DF5619" w:rsidRPr="003950D0" w:rsidRDefault="003950D0" w:rsidP="00F16F8C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>
              <w:rPr>
                <w:color w:val="424456" w:themeColor="text2"/>
                <w:sz w:val="24"/>
                <w:szCs w:val="24"/>
              </w:rPr>
              <w:t xml:space="preserve">2007-2017 гг.      </w:t>
            </w:r>
            <w:r w:rsidRPr="003950D0">
              <w:rPr>
                <w:color w:val="424456" w:themeColor="text2"/>
                <w:sz w:val="24"/>
                <w:szCs w:val="24"/>
              </w:rPr>
              <w:t xml:space="preserve">|      </w:t>
            </w:r>
            <w:r>
              <w:rPr>
                <w:color w:val="424456" w:themeColor="text2"/>
                <w:sz w:val="24"/>
                <w:szCs w:val="24"/>
              </w:rPr>
              <w:t>среднее полное общее образование</w:t>
            </w:r>
          </w:p>
        </w:tc>
      </w:tr>
    </w:tbl>
    <w:p w:rsidR="003950D0" w:rsidRDefault="003950D0">
      <w:pPr>
        <w:pStyle w:val="af3"/>
        <w:framePr w:hSpace="0" w:wrap="auto" w:hAnchor="text" w:xAlign="left" w:yAlign="inline"/>
        <w:sectPr w:rsidR="003950D0" w:rsidSect="003950D0">
          <w:type w:val="continuous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06"/>
        <w:gridCol w:w="6117"/>
      </w:tblGrid>
      <w:tr w:rsidR="00DF5619" w:rsidTr="003950D0">
        <w:trPr>
          <w:jc w:val="center"/>
        </w:trPr>
        <w:tc>
          <w:tcPr>
            <w:tcW w:w="3906" w:type="dxa"/>
            <w:shd w:val="clear" w:color="auto" w:fill="auto"/>
            <w:vAlign w:val="bottom"/>
          </w:tcPr>
          <w:p w:rsidR="00DF5619" w:rsidRDefault="00DF5619">
            <w:pPr>
              <w:pStyle w:val="af3"/>
              <w:framePr w:hSpace="0" w:wrap="auto" w:hAnchor="text" w:xAlign="left" w:yAlign="inline"/>
            </w:pPr>
          </w:p>
        </w:tc>
        <w:tc>
          <w:tcPr>
            <w:tcW w:w="6117" w:type="dxa"/>
            <w:shd w:val="clear" w:color="auto" w:fill="auto"/>
            <w:vAlign w:val="bottom"/>
          </w:tcPr>
          <w:p w:rsidR="00DF5619" w:rsidRDefault="00DF5619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F5619" w:rsidTr="003950D0">
        <w:trPr>
          <w:jc w:val="center"/>
        </w:trPr>
        <w:tc>
          <w:tcPr>
            <w:tcW w:w="3906" w:type="dxa"/>
            <w:shd w:val="clear" w:color="auto" w:fill="auto"/>
          </w:tcPr>
          <w:p w:rsidR="00DF5619" w:rsidRPr="006F34DA" w:rsidRDefault="006A4F42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  <w:r w:rsidRPr="006F34DA">
              <w:rPr>
                <w:sz w:val="36"/>
                <w:szCs w:val="36"/>
              </w:rPr>
              <w:t>Другие образовательные программы</w:t>
            </w:r>
          </w:p>
          <w:p w:rsidR="00DF5619" w:rsidRPr="006F34DA" w:rsidRDefault="00DF5619">
            <w:pPr>
              <w:pStyle w:val="af3"/>
              <w:framePr w:hSpace="0" w:wrap="auto" w:hAnchor="text" w:xAlign="left" w:yAlign="inline"/>
              <w:rPr>
                <w:sz w:val="36"/>
                <w:szCs w:val="36"/>
              </w:rPr>
            </w:pPr>
          </w:p>
        </w:tc>
        <w:tc>
          <w:tcPr>
            <w:tcW w:w="6117" w:type="dxa"/>
            <w:shd w:val="clear" w:color="auto" w:fill="auto"/>
          </w:tcPr>
          <w:p w:rsidR="00DF5619" w:rsidRPr="006F34DA" w:rsidRDefault="006A4F42">
            <w:pPr>
              <w:pStyle w:val="af4"/>
              <w:framePr w:hSpace="0" w:wrap="auto" w:hAnchor="text" w:xAlign="left" w:yAlign="inline"/>
              <w:rPr>
                <w:color w:val="438086" w:themeColor="accent2"/>
                <w:sz w:val="24"/>
                <w:szCs w:val="24"/>
              </w:rPr>
            </w:pPr>
            <w:r w:rsidRPr="006F34DA">
              <w:rPr>
                <w:sz w:val="24"/>
                <w:szCs w:val="24"/>
              </w:rPr>
              <w:t xml:space="preserve">ДШИ №1 им. Н.П. </w:t>
            </w:r>
            <w:proofErr w:type="spellStart"/>
            <w:r w:rsidRPr="006F34DA">
              <w:rPr>
                <w:sz w:val="24"/>
                <w:szCs w:val="24"/>
              </w:rPr>
              <w:t>Ракова</w:t>
            </w:r>
            <w:proofErr w:type="spellEnd"/>
            <w:r w:rsidRPr="006F34DA">
              <w:rPr>
                <w:sz w:val="24"/>
                <w:szCs w:val="24"/>
              </w:rPr>
              <w:t>, ДШИ №5</w:t>
            </w:r>
          </w:p>
          <w:p w:rsidR="00DF5619" w:rsidRPr="006F34DA" w:rsidRDefault="006A4F42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2010</w:t>
            </w:r>
            <w:r w:rsidR="00660638" w:rsidRPr="006F34DA">
              <w:rPr>
                <w:color w:val="424456" w:themeColor="text2"/>
                <w:sz w:val="24"/>
                <w:szCs w:val="24"/>
              </w:rPr>
              <w:t xml:space="preserve">– </w:t>
            </w:r>
            <w:r w:rsidRPr="006F34DA">
              <w:rPr>
                <w:color w:val="424456" w:themeColor="text2"/>
                <w:sz w:val="24"/>
                <w:szCs w:val="24"/>
              </w:rPr>
              <w:t>2014 (2012)</w:t>
            </w:r>
          </w:p>
          <w:p w:rsidR="00DF5619" w:rsidRPr="006F34DA" w:rsidRDefault="006A4F42" w:rsidP="006A4F42">
            <w:pPr>
              <w:pStyle w:val="afb"/>
              <w:numPr>
                <w:ilvl w:val="0"/>
                <w:numId w:val="20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 xml:space="preserve">Полное </w:t>
            </w:r>
            <w:r w:rsidR="006F34DA" w:rsidRPr="006F34DA">
              <w:rPr>
                <w:color w:val="424456" w:themeColor="text2"/>
                <w:sz w:val="24"/>
                <w:szCs w:val="24"/>
              </w:rPr>
              <w:t xml:space="preserve">начальное музыкальное образование </w:t>
            </w:r>
          </w:p>
          <w:p w:rsidR="006A4F42" w:rsidRPr="006F34DA" w:rsidRDefault="006A4F42" w:rsidP="006A4F42">
            <w:pPr>
              <w:pStyle w:val="afb"/>
              <w:numPr>
                <w:ilvl w:val="0"/>
                <w:numId w:val="20"/>
              </w:num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6F34DA">
              <w:rPr>
                <w:color w:val="424456" w:themeColor="text2"/>
                <w:sz w:val="24"/>
                <w:szCs w:val="24"/>
              </w:rPr>
              <w:t>2 года обучения в художественной школе</w:t>
            </w:r>
          </w:p>
          <w:p w:rsidR="00DF5619" w:rsidRDefault="00DF5619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  <w:bookmarkStart w:id="0" w:name="_GoBack"/>
            <w:bookmarkEnd w:id="0"/>
          </w:p>
        </w:tc>
      </w:tr>
    </w:tbl>
    <w:p w:rsidR="00DF5619" w:rsidRDefault="00DF5619">
      <w:pPr>
        <w:rPr>
          <w:rStyle w:val="afe"/>
          <w:i w:val="0"/>
          <w:iCs/>
        </w:rPr>
      </w:pPr>
    </w:p>
    <w:sectPr w:rsidR="00DF5619" w:rsidSect="003950D0"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38" w:rsidRDefault="00660638">
      <w:pPr>
        <w:spacing w:after="0" w:line="240" w:lineRule="auto"/>
      </w:pPr>
      <w:r>
        <w:separator/>
      </w:r>
    </w:p>
  </w:endnote>
  <w:endnote w:type="continuationSeparator" w:id="0">
    <w:p w:rsidR="00660638" w:rsidRDefault="0066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38" w:rsidRDefault="00660638">
      <w:pPr>
        <w:spacing w:after="0" w:line="240" w:lineRule="auto"/>
      </w:pPr>
      <w:r>
        <w:separator/>
      </w:r>
    </w:p>
  </w:footnote>
  <w:footnote w:type="continuationSeparator" w:id="0">
    <w:p w:rsidR="00660638" w:rsidRDefault="0066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C131D00"/>
    <w:multiLevelType w:val="hybridMultilevel"/>
    <w:tmpl w:val="761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8C86040"/>
    <w:multiLevelType w:val="hybridMultilevel"/>
    <w:tmpl w:val="9FF0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4"/>
  </w:num>
  <w:num w:numId="18">
    <w:abstractNumId w:val="12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2"/>
    <w:rsid w:val="003950D0"/>
    <w:rsid w:val="00660638"/>
    <w:rsid w:val="006A4F42"/>
    <w:rsid w:val="006F34DA"/>
    <w:rsid w:val="00DF5619"/>
    <w:rsid w:val="00F16F8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4C5FD468E4FFAAC65C02A03792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DAA3E2-6A2E-447D-A61B-71C1F9E45A2E}"/>
      </w:docPartPr>
      <w:docPartBody>
        <w:p w:rsidR="00000000" w:rsidRDefault="004E49B9">
          <w:pPr>
            <w:pStyle w:val="A714C5FD468E4FFAAC65C02A037921FF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4D88C4BA129C41CBAD58E5E9FEBF3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939B5-1494-4A07-BDA3-424EA1AB24C1}"/>
      </w:docPartPr>
      <w:docPartBody>
        <w:p w:rsidR="00000000" w:rsidRDefault="004E49B9">
          <w:pPr>
            <w:pStyle w:val="4D88C4BA129C41CBAD58E5E9FEBF3AB9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B9"/>
    <w:rsid w:val="004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A714C5FD468E4FFAAC65C02A037921FF">
    <w:name w:val="A714C5FD468E4FFAAC65C02A037921FF"/>
  </w:style>
  <w:style w:type="paragraph" w:customStyle="1" w:styleId="4D88C4BA129C41CBAD58E5E9FEBF3AB9">
    <w:name w:val="4D88C4BA129C41CBAD58E5E9FEBF3AB9"/>
  </w:style>
  <w:style w:type="paragraph" w:customStyle="1" w:styleId="D893A779F35E452492732C071BDE7AB3">
    <w:name w:val="D893A779F35E452492732C071BDE7AB3"/>
  </w:style>
  <w:style w:type="paragraph" w:customStyle="1" w:styleId="0CAE3F9950C24F3EACD217309F93BFD6">
    <w:name w:val="0CAE3F9950C24F3EACD217309F93BFD6"/>
  </w:style>
  <w:style w:type="paragraph" w:customStyle="1" w:styleId="E9B5588702A342C8953ACBF2A38A37A6">
    <w:name w:val="E9B5588702A342C8953ACBF2A38A37A6"/>
  </w:style>
  <w:style w:type="paragraph" w:customStyle="1" w:styleId="80FF8237F9264A7D80B24AC20591AC3A">
    <w:name w:val="80FF8237F9264A7D80B24AC20591AC3A"/>
  </w:style>
  <w:style w:type="paragraph" w:customStyle="1" w:styleId="BE049BF72F7C4017A926B66492CFC823">
    <w:name w:val="BE049BF72F7C4017A926B66492CFC823"/>
  </w:style>
  <w:style w:type="paragraph" w:customStyle="1" w:styleId="7D8F7CD76A5442FAB6EF7B3BC741B8C9">
    <w:name w:val="7D8F7CD76A5442FAB6EF7B3BC741B8C9"/>
  </w:style>
  <w:style w:type="paragraph" w:customStyle="1" w:styleId="E13BDB993A7C424F9C95F6DF54BA7525">
    <w:name w:val="E13BDB993A7C424F9C95F6DF54BA7525"/>
  </w:style>
  <w:style w:type="paragraph" w:customStyle="1" w:styleId="C560228546E14FBFAA380D2B3ADA6888">
    <w:name w:val="C560228546E14FBFAA380D2B3ADA6888"/>
  </w:style>
  <w:style w:type="paragraph" w:customStyle="1" w:styleId="7CBAEB3C83D94049845CC3CFDEAE94D0">
    <w:name w:val="7CBAEB3C83D94049845CC3CFDEAE94D0"/>
  </w:style>
  <w:style w:type="paragraph" w:customStyle="1" w:styleId="2E9214DFAA604A43AA9DC91149EE8EB9">
    <w:name w:val="2E9214DFAA604A43AA9DC91149EE8EB9"/>
  </w:style>
  <w:style w:type="paragraph" w:customStyle="1" w:styleId="BBE1F1B1A2AB416397B4BC24AA871055">
    <w:name w:val="BBE1F1B1A2AB416397B4BC24AA871055"/>
  </w:style>
  <w:style w:type="paragraph" w:customStyle="1" w:styleId="0D729E1BC7B9499DB35AD5943EFA02F3">
    <w:name w:val="0D729E1BC7B9499DB35AD5943EFA02F3"/>
  </w:style>
  <w:style w:type="paragraph" w:customStyle="1" w:styleId="38A4DC0CE9B64B3985A651EAF3A9791A">
    <w:name w:val="38A4DC0CE9B64B3985A651EAF3A97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A714C5FD468E4FFAAC65C02A037921FF">
    <w:name w:val="A714C5FD468E4FFAAC65C02A037921FF"/>
  </w:style>
  <w:style w:type="paragraph" w:customStyle="1" w:styleId="4D88C4BA129C41CBAD58E5E9FEBF3AB9">
    <w:name w:val="4D88C4BA129C41CBAD58E5E9FEBF3AB9"/>
  </w:style>
  <w:style w:type="paragraph" w:customStyle="1" w:styleId="D893A779F35E452492732C071BDE7AB3">
    <w:name w:val="D893A779F35E452492732C071BDE7AB3"/>
  </w:style>
  <w:style w:type="paragraph" w:customStyle="1" w:styleId="0CAE3F9950C24F3EACD217309F93BFD6">
    <w:name w:val="0CAE3F9950C24F3EACD217309F93BFD6"/>
  </w:style>
  <w:style w:type="paragraph" w:customStyle="1" w:styleId="E9B5588702A342C8953ACBF2A38A37A6">
    <w:name w:val="E9B5588702A342C8953ACBF2A38A37A6"/>
  </w:style>
  <w:style w:type="paragraph" w:customStyle="1" w:styleId="80FF8237F9264A7D80B24AC20591AC3A">
    <w:name w:val="80FF8237F9264A7D80B24AC20591AC3A"/>
  </w:style>
  <w:style w:type="paragraph" w:customStyle="1" w:styleId="BE049BF72F7C4017A926B66492CFC823">
    <w:name w:val="BE049BF72F7C4017A926B66492CFC823"/>
  </w:style>
  <w:style w:type="paragraph" w:customStyle="1" w:styleId="7D8F7CD76A5442FAB6EF7B3BC741B8C9">
    <w:name w:val="7D8F7CD76A5442FAB6EF7B3BC741B8C9"/>
  </w:style>
  <w:style w:type="paragraph" w:customStyle="1" w:styleId="E13BDB993A7C424F9C95F6DF54BA7525">
    <w:name w:val="E13BDB993A7C424F9C95F6DF54BA7525"/>
  </w:style>
  <w:style w:type="paragraph" w:customStyle="1" w:styleId="C560228546E14FBFAA380D2B3ADA6888">
    <w:name w:val="C560228546E14FBFAA380D2B3ADA6888"/>
  </w:style>
  <w:style w:type="paragraph" w:customStyle="1" w:styleId="7CBAEB3C83D94049845CC3CFDEAE94D0">
    <w:name w:val="7CBAEB3C83D94049845CC3CFDEAE94D0"/>
  </w:style>
  <w:style w:type="paragraph" w:customStyle="1" w:styleId="2E9214DFAA604A43AA9DC91149EE8EB9">
    <w:name w:val="2E9214DFAA604A43AA9DC91149EE8EB9"/>
  </w:style>
  <w:style w:type="paragraph" w:customStyle="1" w:styleId="BBE1F1B1A2AB416397B4BC24AA871055">
    <w:name w:val="BBE1F1B1A2AB416397B4BC24AA871055"/>
  </w:style>
  <w:style w:type="paragraph" w:customStyle="1" w:styleId="0D729E1BC7B9499DB35AD5943EFA02F3">
    <w:name w:val="0D729E1BC7B9499DB35AD5943EFA02F3"/>
  </w:style>
  <w:style w:type="paragraph" w:customStyle="1" w:styleId="38A4DC0CE9B64B3985A651EAF3A9791A">
    <w:name w:val="38A4DC0CE9B64B3985A651EAF3A97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Липова Анна Витальевна</dc:creator>
  <cp:lastModifiedBy>Andrey</cp:lastModifiedBy>
  <cp:revision>2</cp:revision>
  <cp:lastPrinted>2018-02-02T18:32:00Z</cp:lastPrinted>
  <dcterms:created xsi:type="dcterms:W3CDTF">2018-02-02T18:14:00Z</dcterms:created>
  <dcterms:modified xsi:type="dcterms:W3CDTF">2018-02-02T18:46:00Z</dcterms:modified>
</cp:coreProperties>
</file>